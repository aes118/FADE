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B33BF" w14:textId="6C4348EB" w:rsidR="00397126" w:rsidRPr="00653375" w:rsidRDefault="00397126" w:rsidP="00653375">
      <w:pPr>
        <w:rPr>
          <w:sz w:val="20"/>
          <w:szCs w:val="20"/>
        </w:rPr>
      </w:pPr>
      <w:r w:rsidRPr="00653375">
        <w:rPr>
          <w:sz w:val="20"/>
          <w:szCs w:val="20"/>
        </w:rPr>
        <w:t xml:space="preserve"> </w:t>
      </w:r>
    </w:p>
    <w:sectPr w:rsidR="00397126" w:rsidRPr="0065337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CDD43" w14:textId="77777777" w:rsidR="003C350F" w:rsidRDefault="003C350F" w:rsidP="0060409B">
      <w:pPr>
        <w:spacing w:after="0" w:line="240" w:lineRule="auto"/>
      </w:pPr>
      <w:r>
        <w:separator/>
      </w:r>
    </w:p>
  </w:endnote>
  <w:endnote w:type="continuationSeparator" w:id="0">
    <w:p w14:paraId="2820B62F" w14:textId="77777777" w:rsidR="003C350F" w:rsidRDefault="003C350F" w:rsidP="0060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9157347"/>
      <w:docPartObj>
        <w:docPartGallery w:val="Page Numbers (Bottom of Page)"/>
        <w:docPartUnique/>
      </w:docPartObj>
    </w:sdtPr>
    <w:sdtContent>
      <w:p w14:paraId="174F7AD1" w14:textId="182AAF71" w:rsidR="00653375" w:rsidRDefault="006533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8D36278" w14:textId="6BE47C74" w:rsidR="7C76B99C" w:rsidRDefault="7C76B99C" w:rsidP="7C76B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49AD4" w14:textId="77777777" w:rsidR="003C350F" w:rsidRDefault="003C350F" w:rsidP="0060409B">
      <w:pPr>
        <w:spacing w:after="0" w:line="240" w:lineRule="auto"/>
      </w:pPr>
      <w:r>
        <w:separator/>
      </w:r>
    </w:p>
  </w:footnote>
  <w:footnote w:type="continuationSeparator" w:id="0">
    <w:p w14:paraId="646422D2" w14:textId="77777777" w:rsidR="003C350F" w:rsidRDefault="003C350F" w:rsidP="0060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04D99" w14:textId="48E6AA35" w:rsidR="0060409B" w:rsidRPr="0060409B" w:rsidRDefault="0060409B" w:rsidP="0060409B">
    <w:pPr>
      <w:pStyle w:val="Header"/>
      <w:tabs>
        <w:tab w:val="clear" w:pos="4680"/>
        <w:tab w:val="clear" w:pos="9360"/>
        <w:tab w:val="left" w:pos="2057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0B8308B" wp14:editId="213370BC">
          <wp:simplePos x="0" y="0"/>
          <wp:positionH relativeFrom="page">
            <wp:posOffset>6237605</wp:posOffset>
          </wp:positionH>
          <wp:positionV relativeFrom="paragraph">
            <wp:posOffset>-386715</wp:posOffset>
          </wp:positionV>
          <wp:extent cx="1441450" cy="1019175"/>
          <wp:effectExtent l="0" t="0" r="0" b="0"/>
          <wp:wrapNone/>
          <wp:docPr id="1095009925" name="Picture 109500992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45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357095CC" wp14:editId="6300651A">
          <wp:simplePos x="0" y="0"/>
          <wp:positionH relativeFrom="page">
            <wp:posOffset>11875</wp:posOffset>
          </wp:positionH>
          <wp:positionV relativeFrom="topMargin">
            <wp:posOffset>834522</wp:posOffset>
          </wp:positionV>
          <wp:extent cx="6115050" cy="66675"/>
          <wp:effectExtent l="0" t="0" r="0" b="9525"/>
          <wp:wrapNone/>
          <wp:docPr id="1146540626" name="Picture 1146540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6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9A7"/>
    <w:multiLevelType w:val="multilevel"/>
    <w:tmpl w:val="C52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4889"/>
    <w:multiLevelType w:val="multilevel"/>
    <w:tmpl w:val="D1D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716B9"/>
    <w:multiLevelType w:val="multilevel"/>
    <w:tmpl w:val="E2B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01269"/>
    <w:multiLevelType w:val="hybridMultilevel"/>
    <w:tmpl w:val="F8BE3FC8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0DB6"/>
    <w:multiLevelType w:val="multilevel"/>
    <w:tmpl w:val="88A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23E1E"/>
    <w:multiLevelType w:val="multilevel"/>
    <w:tmpl w:val="67C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D7DC4"/>
    <w:multiLevelType w:val="multilevel"/>
    <w:tmpl w:val="48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A665A"/>
    <w:multiLevelType w:val="hybridMultilevel"/>
    <w:tmpl w:val="B58C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64699"/>
    <w:multiLevelType w:val="hybridMultilevel"/>
    <w:tmpl w:val="B53089EE"/>
    <w:lvl w:ilvl="0" w:tplc="854C2D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236722"/>
    <w:multiLevelType w:val="multilevel"/>
    <w:tmpl w:val="850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64839">
    <w:abstractNumId w:val="9"/>
  </w:num>
  <w:num w:numId="2" w16cid:durableId="1024406491">
    <w:abstractNumId w:val="1"/>
  </w:num>
  <w:num w:numId="3" w16cid:durableId="459610151">
    <w:abstractNumId w:val="0"/>
  </w:num>
  <w:num w:numId="4" w16cid:durableId="579020155">
    <w:abstractNumId w:val="6"/>
  </w:num>
  <w:num w:numId="5" w16cid:durableId="1816531873">
    <w:abstractNumId w:val="4"/>
  </w:num>
  <w:num w:numId="6" w16cid:durableId="1254318445">
    <w:abstractNumId w:val="2"/>
  </w:num>
  <w:num w:numId="7" w16cid:durableId="357004360">
    <w:abstractNumId w:val="5"/>
  </w:num>
  <w:num w:numId="8" w16cid:durableId="1542666906">
    <w:abstractNumId w:val="7"/>
  </w:num>
  <w:num w:numId="9" w16cid:durableId="12340144">
    <w:abstractNumId w:val="8"/>
  </w:num>
  <w:num w:numId="10" w16cid:durableId="11903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9B"/>
    <w:rsid w:val="00001C0F"/>
    <w:rsid w:val="00005A03"/>
    <w:rsid w:val="00014DBE"/>
    <w:rsid w:val="0004390D"/>
    <w:rsid w:val="000443C4"/>
    <w:rsid w:val="0006097F"/>
    <w:rsid w:val="00062E00"/>
    <w:rsid w:val="0006555F"/>
    <w:rsid w:val="0006628D"/>
    <w:rsid w:val="00066AB7"/>
    <w:rsid w:val="000736D0"/>
    <w:rsid w:val="000A64D2"/>
    <w:rsid w:val="000C0EBA"/>
    <w:rsid w:val="000F7C84"/>
    <w:rsid w:val="001252B8"/>
    <w:rsid w:val="00137C9A"/>
    <w:rsid w:val="001648F7"/>
    <w:rsid w:val="001712BF"/>
    <w:rsid w:val="00190448"/>
    <w:rsid w:val="0019369D"/>
    <w:rsid w:val="00193743"/>
    <w:rsid w:val="001D6B85"/>
    <w:rsid w:val="001E23F8"/>
    <w:rsid w:val="001F3FA0"/>
    <w:rsid w:val="001F5656"/>
    <w:rsid w:val="001F7935"/>
    <w:rsid w:val="00203DAA"/>
    <w:rsid w:val="0020450D"/>
    <w:rsid w:val="00240AAB"/>
    <w:rsid w:val="00261B6D"/>
    <w:rsid w:val="002642F6"/>
    <w:rsid w:val="00265C77"/>
    <w:rsid w:val="002A5ADF"/>
    <w:rsid w:val="002C2580"/>
    <w:rsid w:val="002D487C"/>
    <w:rsid w:val="002D7296"/>
    <w:rsid w:val="002F1CB2"/>
    <w:rsid w:val="0030072D"/>
    <w:rsid w:val="00313066"/>
    <w:rsid w:val="00335F17"/>
    <w:rsid w:val="00340196"/>
    <w:rsid w:val="00344C7E"/>
    <w:rsid w:val="00363F5A"/>
    <w:rsid w:val="00364268"/>
    <w:rsid w:val="00372646"/>
    <w:rsid w:val="00372B04"/>
    <w:rsid w:val="00376409"/>
    <w:rsid w:val="003929A3"/>
    <w:rsid w:val="00397126"/>
    <w:rsid w:val="003A388B"/>
    <w:rsid w:val="003B5E1B"/>
    <w:rsid w:val="003B65FC"/>
    <w:rsid w:val="003C0F42"/>
    <w:rsid w:val="003C350F"/>
    <w:rsid w:val="003F2D7A"/>
    <w:rsid w:val="00401F24"/>
    <w:rsid w:val="004048DE"/>
    <w:rsid w:val="00415519"/>
    <w:rsid w:val="00415945"/>
    <w:rsid w:val="00417EB1"/>
    <w:rsid w:val="00423190"/>
    <w:rsid w:val="00456FC3"/>
    <w:rsid w:val="00466589"/>
    <w:rsid w:val="00486E94"/>
    <w:rsid w:val="004908C6"/>
    <w:rsid w:val="00497EDE"/>
    <w:rsid w:val="004C2462"/>
    <w:rsid w:val="004C3FA4"/>
    <w:rsid w:val="004C65CF"/>
    <w:rsid w:val="004D5208"/>
    <w:rsid w:val="004E2173"/>
    <w:rsid w:val="004F55DF"/>
    <w:rsid w:val="00503C30"/>
    <w:rsid w:val="00515BC8"/>
    <w:rsid w:val="005261E3"/>
    <w:rsid w:val="00536B21"/>
    <w:rsid w:val="00546293"/>
    <w:rsid w:val="00553373"/>
    <w:rsid w:val="00556070"/>
    <w:rsid w:val="00560079"/>
    <w:rsid w:val="005843C2"/>
    <w:rsid w:val="00584C37"/>
    <w:rsid w:val="00586FFC"/>
    <w:rsid w:val="00590A0D"/>
    <w:rsid w:val="005A5918"/>
    <w:rsid w:val="005C6F59"/>
    <w:rsid w:val="005E01A7"/>
    <w:rsid w:val="005E0B5A"/>
    <w:rsid w:val="005F3283"/>
    <w:rsid w:val="005F59D4"/>
    <w:rsid w:val="0060409B"/>
    <w:rsid w:val="006165A6"/>
    <w:rsid w:val="006469D6"/>
    <w:rsid w:val="00647D54"/>
    <w:rsid w:val="00653375"/>
    <w:rsid w:val="00672C5F"/>
    <w:rsid w:val="00680CF1"/>
    <w:rsid w:val="00684C20"/>
    <w:rsid w:val="0069067D"/>
    <w:rsid w:val="006C1305"/>
    <w:rsid w:val="006C31C4"/>
    <w:rsid w:val="006D238B"/>
    <w:rsid w:val="006D6D62"/>
    <w:rsid w:val="006E1B38"/>
    <w:rsid w:val="006E1D79"/>
    <w:rsid w:val="006E30EC"/>
    <w:rsid w:val="006F7BF7"/>
    <w:rsid w:val="00701BDD"/>
    <w:rsid w:val="00702A96"/>
    <w:rsid w:val="007334DC"/>
    <w:rsid w:val="00742E7E"/>
    <w:rsid w:val="007468DA"/>
    <w:rsid w:val="00750C1A"/>
    <w:rsid w:val="0075154C"/>
    <w:rsid w:val="00753E10"/>
    <w:rsid w:val="0076134D"/>
    <w:rsid w:val="00762C34"/>
    <w:rsid w:val="00773A90"/>
    <w:rsid w:val="00791651"/>
    <w:rsid w:val="007A0071"/>
    <w:rsid w:val="007B09B9"/>
    <w:rsid w:val="007C4E43"/>
    <w:rsid w:val="007D75B3"/>
    <w:rsid w:val="007F1027"/>
    <w:rsid w:val="007F13DC"/>
    <w:rsid w:val="007F2F29"/>
    <w:rsid w:val="00804991"/>
    <w:rsid w:val="008174A5"/>
    <w:rsid w:val="00843D48"/>
    <w:rsid w:val="00850AC0"/>
    <w:rsid w:val="00855AAB"/>
    <w:rsid w:val="0086794F"/>
    <w:rsid w:val="008755E9"/>
    <w:rsid w:val="008A4536"/>
    <w:rsid w:val="008B051F"/>
    <w:rsid w:val="008B1C7F"/>
    <w:rsid w:val="008C4BAF"/>
    <w:rsid w:val="008D2372"/>
    <w:rsid w:val="008E2754"/>
    <w:rsid w:val="008F530F"/>
    <w:rsid w:val="008F6C4A"/>
    <w:rsid w:val="00905D51"/>
    <w:rsid w:val="00920A6A"/>
    <w:rsid w:val="009279A3"/>
    <w:rsid w:val="00941EC7"/>
    <w:rsid w:val="009567BF"/>
    <w:rsid w:val="009571A0"/>
    <w:rsid w:val="00960726"/>
    <w:rsid w:val="009616D5"/>
    <w:rsid w:val="009624CB"/>
    <w:rsid w:val="00963C6E"/>
    <w:rsid w:val="00970D93"/>
    <w:rsid w:val="009738A8"/>
    <w:rsid w:val="00984091"/>
    <w:rsid w:val="0099150D"/>
    <w:rsid w:val="0099279A"/>
    <w:rsid w:val="009A07F2"/>
    <w:rsid w:val="009D0971"/>
    <w:rsid w:val="009D65AB"/>
    <w:rsid w:val="009F5244"/>
    <w:rsid w:val="00A02FCF"/>
    <w:rsid w:val="00A04AB2"/>
    <w:rsid w:val="00A22A49"/>
    <w:rsid w:val="00A26431"/>
    <w:rsid w:val="00A322D9"/>
    <w:rsid w:val="00A3323F"/>
    <w:rsid w:val="00A45553"/>
    <w:rsid w:val="00A564E8"/>
    <w:rsid w:val="00A61488"/>
    <w:rsid w:val="00A64B06"/>
    <w:rsid w:val="00A71977"/>
    <w:rsid w:val="00A741AC"/>
    <w:rsid w:val="00A85CFC"/>
    <w:rsid w:val="00AB3D2D"/>
    <w:rsid w:val="00AC294C"/>
    <w:rsid w:val="00AC41BC"/>
    <w:rsid w:val="00AC79E6"/>
    <w:rsid w:val="00AD51F6"/>
    <w:rsid w:val="00AE2179"/>
    <w:rsid w:val="00AF139A"/>
    <w:rsid w:val="00B025C5"/>
    <w:rsid w:val="00B45423"/>
    <w:rsid w:val="00B46E3D"/>
    <w:rsid w:val="00B70589"/>
    <w:rsid w:val="00B91808"/>
    <w:rsid w:val="00B96139"/>
    <w:rsid w:val="00BB3F65"/>
    <w:rsid w:val="00BB6E5F"/>
    <w:rsid w:val="00BC0697"/>
    <w:rsid w:val="00BC4FF9"/>
    <w:rsid w:val="00BD721E"/>
    <w:rsid w:val="00BE377D"/>
    <w:rsid w:val="00BF0E76"/>
    <w:rsid w:val="00C0621C"/>
    <w:rsid w:val="00C23D0F"/>
    <w:rsid w:val="00C27DB5"/>
    <w:rsid w:val="00C40CB2"/>
    <w:rsid w:val="00C4232A"/>
    <w:rsid w:val="00C42B6F"/>
    <w:rsid w:val="00C46DB5"/>
    <w:rsid w:val="00C705F9"/>
    <w:rsid w:val="00C7108C"/>
    <w:rsid w:val="00C76856"/>
    <w:rsid w:val="00C808D9"/>
    <w:rsid w:val="00CB3505"/>
    <w:rsid w:val="00CB6D34"/>
    <w:rsid w:val="00CD077F"/>
    <w:rsid w:val="00CD5A90"/>
    <w:rsid w:val="00CE4D09"/>
    <w:rsid w:val="00CF416B"/>
    <w:rsid w:val="00D1711D"/>
    <w:rsid w:val="00D45EF3"/>
    <w:rsid w:val="00D47419"/>
    <w:rsid w:val="00D52D9B"/>
    <w:rsid w:val="00D91C1A"/>
    <w:rsid w:val="00D97698"/>
    <w:rsid w:val="00DA3FC7"/>
    <w:rsid w:val="00DB5B61"/>
    <w:rsid w:val="00DC24F2"/>
    <w:rsid w:val="00DC5284"/>
    <w:rsid w:val="00DC5E67"/>
    <w:rsid w:val="00DE19A6"/>
    <w:rsid w:val="00DE1C87"/>
    <w:rsid w:val="00DE70FA"/>
    <w:rsid w:val="00DF2CFF"/>
    <w:rsid w:val="00E311EE"/>
    <w:rsid w:val="00E35BD7"/>
    <w:rsid w:val="00E36E92"/>
    <w:rsid w:val="00E43BFF"/>
    <w:rsid w:val="00E6F534"/>
    <w:rsid w:val="00E74978"/>
    <w:rsid w:val="00EA58CF"/>
    <w:rsid w:val="00EE0379"/>
    <w:rsid w:val="00EF4CAC"/>
    <w:rsid w:val="00F161B6"/>
    <w:rsid w:val="00F234A1"/>
    <w:rsid w:val="00F5208A"/>
    <w:rsid w:val="00F62C17"/>
    <w:rsid w:val="00F8022E"/>
    <w:rsid w:val="00F8737D"/>
    <w:rsid w:val="00FA267E"/>
    <w:rsid w:val="00FA3475"/>
    <w:rsid w:val="00FB4F50"/>
    <w:rsid w:val="00FB5FBA"/>
    <w:rsid w:val="00FB69A5"/>
    <w:rsid w:val="00FC2A7A"/>
    <w:rsid w:val="00FF0951"/>
    <w:rsid w:val="00FF3012"/>
    <w:rsid w:val="01B03263"/>
    <w:rsid w:val="02662705"/>
    <w:rsid w:val="0835BBF0"/>
    <w:rsid w:val="090B1AC7"/>
    <w:rsid w:val="0AB7DC9B"/>
    <w:rsid w:val="0D870856"/>
    <w:rsid w:val="1114BA75"/>
    <w:rsid w:val="122FEFB2"/>
    <w:rsid w:val="1726379C"/>
    <w:rsid w:val="18B3AE7A"/>
    <w:rsid w:val="1BE764B3"/>
    <w:rsid w:val="22EB1390"/>
    <w:rsid w:val="2A32CEC4"/>
    <w:rsid w:val="2EF9B5FF"/>
    <w:rsid w:val="3201CAB7"/>
    <w:rsid w:val="36DCF2E4"/>
    <w:rsid w:val="48CEDA1D"/>
    <w:rsid w:val="4E453BC0"/>
    <w:rsid w:val="4F8E8DA0"/>
    <w:rsid w:val="54CDB454"/>
    <w:rsid w:val="5737C191"/>
    <w:rsid w:val="61F7E610"/>
    <w:rsid w:val="63192B50"/>
    <w:rsid w:val="63792AA4"/>
    <w:rsid w:val="67A7B3DB"/>
    <w:rsid w:val="6D1249DE"/>
    <w:rsid w:val="7C0A924F"/>
    <w:rsid w:val="7C76B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EF7E3"/>
  <w15:chartTrackingRefBased/>
  <w15:docId w15:val="{11F12810-A2E1-4BD4-8D79-22E63DC7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0409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0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9B"/>
  </w:style>
  <w:style w:type="paragraph" w:styleId="Footer">
    <w:name w:val="footer"/>
    <w:basedOn w:val="Normal"/>
    <w:link w:val="FooterChar"/>
    <w:uiPriority w:val="99"/>
    <w:unhideWhenUsed/>
    <w:rsid w:val="0060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9B"/>
  </w:style>
  <w:style w:type="table" w:styleId="TableGrid">
    <w:name w:val="Table Grid"/>
    <w:basedOn w:val="TableNormal"/>
    <w:uiPriority w:val="39"/>
    <w:rsid w:val="0060409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0409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DefaultParagraphFont"/>
    <w:rsid w:val="000A64D2"/>
  </w:style>
  <w:style w:type="character" w:customStyle="1" w:styleId="eop">
    <w:name w:val="eop"/>
    <w:basedOn w:val="DefaultParagraphFont"/>
    <w:rsid w:val="000A64D2"/>
  </w:style>
  <w:style w:type="paragraph" w:customStyle="1" w:styleId="paragraph">
    <w:name w:val="paragraph"/>
    <w:basedOn w:val="Normal"/>
    <w:rsid w:val="000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47585924">
    <w:name w:val="scxw247585924"/>
    <w:basedOn w:val="DefaultParagraphFont"/>
    <w:rsid w:val="000A64D2"/>
  </w:style>
  <w:style w:type="paragraph" w:styleId="NormalWeb">
    <w:name w:val="Normal (Web)"/>
    <w:basedOn w:val="Normal"/>
    <w:uiPriority w:val="99"/>
    <w:semiHidden/>
    <w:unhideWhenUsed/>
    <w:rsid w:val="00DC52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5CED-CD8D-4F34-9934-61FDB404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Dahan</dc:creator>
  <cp:keywords/>
  <dc:description/>
  <cp:lastModifiedBy>Anderson Stanciole</cp:lastModifiedBy>
  <cp:revision>2</cp:revision>
  <cp:lastPrinted>2025-10-02T07:25:00Z</cp:lastPrinted>
  <dcterms:created xsi:type="dcterms:W3CDTF">2025-10-06T09:32:00Z</dcterms:created>
  <dcterms:modified xsi:type="dcterms:W3CDTF">2025-10-06T09:32:00Z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c800cc13-c4a6-4448-91e0-6b10c1cad85f</vt:lpwstr>
  </property>
</Properties>
</file>